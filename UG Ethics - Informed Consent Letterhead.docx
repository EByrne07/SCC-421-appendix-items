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8BDD1" w14:textId="77777777" w:rsidR="00B06E72" w:rsidRDefault="00B06E72" w:rsidP="00B06E72">
      <w:pPr>
        <w:pStyle w:val="Heading2"/>
        <w:ind w:left="0"/>
        <w:rPr>
          <w:rFonts w:ascii="Times New Roman" w:hAnsi="Times New Roman"/>
          <w:sz w:val="36"/>
        </w:rPr>
      </w:pPr>
      <w:r>
        <w:rPr>
          <w:rFonts w:ascii="Times New Roman" w:hAnsi="Times New Roman"/>
          <w:sz w:val="36"/>
        </w:rPr>
        <w:t>Research Participant Consent Form</w:t>
      </w:r>
    </w:p>
    <w:p w14:paraId="6406BFC8" w14:textId="77777777" w:rsidR="00B06E72" w:rsidRDefault="00B06E72" w:rsidP="00B06E72">
      <w:pPr>
        <w:ind w:right="-1134"/>
        <w:rPr>
          <w:rFonts w:ascii="Garamond Narrow" w:hAnsi="Garamond Narrow"/>
          <w:b/>
          <w:sz w:val="40"/>
        </w:rPr>
      </w:pPr>
    </w:p>
    <w:p w14:paraId="71F85915" w14:textId="77777777" w:rsidR="00B06E72" w:rsidRDefault="00B06E72" w:rsidP="00B06E72">
      <w:pPr>
        <w:pBdr>
          <w:top w:val="single" w:sz="12" w:space="1" w:color="auto"/>
        </w:pBdr>
        <w:ind w:right="-1134"/>
      </w:pPr>
    </w:p>
    <w:p w14:paraId="5F7E7D61" w14:textId="5614A22C" w:rsidR="00B06E72" w:rsidRPr="00523CC4" w:rsidRDefault="00B06E72" w:rsidP="00B06E72">
      <w:pPr>
        <w:pStyle w:val="BlockText"/>
        <w:tabs>
          <w:tab w:val="left" w:pos="3240"/>
        </w:tabs>
        <w:spacing w:after="240"/>
        <w:ind w:left="3261" w:right="-1138" w:hanging="3261"/>
        <w:rPr>
          <w:color w:val="000000"/>
          <w:sz w:val="24"/>
        </w:rPr>
      </w:pPr>
      <w:r>
        <w:rPr>
          <w:sz w:val="20"/>
        </w:rPr>
        <w:t>PROJECT TITLES:</w:t>
      </w:r>
      <w:r w:rsidR="00104553">
        <w:rPr>
          <w:sz w:val="20"/>
        </w:rPr>
        <w:t xml:space="preserve"> </w:t>
      </w:r>
      <w:r w:rsidR="00104553" w:rsidRPr="00104553">
        <w:rPr>
          <w:sz w:val="20"/>
        </w:rPr>
        <w:t>Wornn:Recycle - A platform for consumers to take part in the collecting and sorting of textiles for recycling</w:t>
      </w:r>
      <w:r>
        <w:rPr>
          <w:b w:val="0"/>
          <w:sz w:val="28"/>
        </w:rPr>
        <w:tab/>
      </w:r>
    </w:p>
    <w:p w14:paraId="129CCABB" w14:textId="174EC53D" w:rsidR="00B06E72" w:rsidRPr="006C1DE3" w:rsidRDefault="00B06E72" w:rsidP="00B06E72">
      <w:pPr>
        <w:pStyle w:val="BlockText"/>
        <w:tabs>
          <w:tab w:val="left" w:pos="3240"/>
        </w:tabs>
        <w:spacing w:after="240"/>
        <w:ind w:left="3261" w:right="-1138" w:hanging="3261"/>
        <w:rPr>
          <w:b w:val="0"/>
          <w:sz w:val="24"/>
        </w:rPr>
      </w:pPr>
      <w:r>
        <w:rPr>
          <w:sz w:val="20"/>
        </w:rPr>
        <w:t>INVESTIGATORS:</w:t>
      </w:r>
      <w:r w:rsidR="00104553">
        <w:rPr>
          <w:sz w:val="20"/>
        </w:rPr>
        <w:t xml:space="preserve"> Elliot Byrne</w:t>
      </w:r>
      <w:r>
        <w:rPr>
          <w:b w:val="0"/>
          <w:sz w:val="28"/>
        </w:rPr>
        <w:tab/>
      </w:r>
      <w:r>
        <w:rPr>
          <w:b w:val="0"/>
          <w:sz w:val="28"/>
        </w:rPr>
        <w:tab/>
      </w:r>
    </w:p>
    <w:p w14:paraId="241A2F44" w14:textId="77777777" w:rsidR="00B06E72" w:rsidRDefault="00B06E72" w:rsidP="00B06E72">
      <w:pPr>
        <w:pStyle w:val="BlockText"/>
        <w:tabs>
          <w:tab w:val="left" w:pos="3240"/>
        </w:tabs>
        <w:spacing w:after="240"/>
        <w:ind w:left="3870" w:right="-1138" w:hanging="3870"/>
        <w:rPr>
          <w:b w:val="0"/>
          <w:sz w:val="28"/>
        </w:rPr>
      </w:pPr>
      <w:r>
        <w:rPr>
          <w:sz w:val="22"/>
        </w:rPr>
        <w:t>PARTICIPANT NAME:</w:t>
      </w:r>
      <w:r>
        <w:rPr>
          <w:b w:val="0"/>
          <w:sz w:val="28"/>
        </w:rPr>
        <w:tab/>
      </w:r>
      <w:r>
        <w:rPr>
          <w:b w:val="0"/>
          <w:sz w:val="20"/>
        </w:rPr>
        <w:t>___________________________________</w:t>
      </w:r>
    </w:p>
    <w:p w14:paraId="1B941A8C" w14:textId="77777777" w:rsidR="00B06E72" w:rsidRDefault="00B06E72" w:rsidP="00B06E72">
      <w:pPr>
        <w:pStyle w:val="BlockText"/>
        <w:tabs>
          <w:tab w:val="left" w:pos="3240"/>
        </w:tabs>
        <w:spacing w:after="240"/>
        <w:ind w:left="3870" w:right="-1138" w:hanging="3870"/>
        <w:rPr>
          <w:b w:val="0"/>
          <w:sz w:val="28"/>
        </w:rPr>
      </w:pPr>
      <w:r>
        <w:rPr>
          <w:sz w:val="24"/>
        </w:rPr>
        <w:t xml:space="preserve">                       </w:t>
      </w:r>
      <w:r>
        <w:rPr>
          <w:sz w:val="22"/>
        </w:rPr>
        <w:t>TITLE:</w:t>
      </w:r>
      <w:r>
        <w:rPr>
          <w:b w:val="0"/>
          <w:sz w:val="28"/>
        </w:rPr>
        <w:tab/>
      </w:r>
      <w:r>
        <w:rPr>
          <w:b w:val="0"/>
          <w:sz w:val="20"/>
        </w:rPr>
        <w:t>___________________________________</w:t>
      </w:r>
    </w:p>
    <w:p w14:paraId="1BCB3458" w14:textId="77777777" w:rsidR="00B06E72" w:rsidRDefault="00B06E72" w:rsidP="00B06E72">
      <w:pPr>
        <w:pBdr>
          <w:top w:val="single" w:sz="12" w:space="1" w:color="auto"/>
        </w:pBdr>
        <w:ind w:right="-1134"/>
      </w:pPr>
    </w:p>
    <w:p w14:paraId="5DA3D262" w14:textId="77777777" w:rsidR="00B06E72" w:rsidRDefault="00B06E72" w:rsidP="00B06E72">
      <w:pPr>
        <w:ind w:right="-1134"/>
        <w:jc w:val="both"/>
      </w:pPr>
    </w:p>
    <w:p w14:paraId="70CADF34" w14:textId="77777777" w:rsidR="00B06E72" w:rsidRPr="00C634CB" w:rsidRDefault="00B06E72" w:rsidP="00B06E72">
      <w:pPr>
        <w:pStyle w:val="BodyText"/>
        <w:rPr>
          <w:sz w:val="20"/>
          <w:szCs w:val="22"/>
        </w:rPr>
      </w:pPr>
      <w:r w:rsidRPr="00C634CB">
        <w:rPr>
          <w:sz w:val="20"/>
          <w:szCs w:val="22"/>
        </w:rPr>
        <w:t>I agree to participate in the project named above, the particulars of which have been explained to me.  I have read the Research Project Description a written copy of which has been given to me to keep.</w:t>
      </w:r>
    </w:p>
    <w:p w14:paraId="31E1B36B" w14:textId="77777777" w:rsidR="00B06E72" w:rsidRPr="00C634CB" w:rsidRDefault="00B06E72" w:rsidP="00B06E72">
      <w:pPr>
        <w:pStyle w:val="BodyText"/>
        <w:rPr>
          <w:sz w:val="20"/>
          <w:szCs w:val="22"/>
        </w:rPr>
      </w:pPr>
    </w:p>
    <w:p w14:paraId="3AACEE82" w14:textId="77777777" w:rsidR="00B06E72" w:rsidRPr="00C634CB" w:rsidRDefault="00B06E72" w:rsidP="00B06E72">
      <w:pPr>
        <w:rPr>
          <w:rFonts w:ascii="Times New Roman" w:hAnsi="Times New Roman"/>
          <w:szCs w:val="22"/>
        </w:rPr>
      </w:pPr>
      <w:r w:rsidRPr="00C634CB">
        <w:rPr>
          <w:rFonts w:ascii="Times New Roman" w:hAnsi="Times New Roman"/>
          <w:szCs w:val="22"/>
        </w:rPr>
        <w:t xml:space="preserve">I understand that any information I provide is confidential, and that, subject to the limitations of the law, no information that could lead to the identification of any individual will be directly disclosed in any reports on the project, or to any other party. </w:t>
      </w:r>
    </w:p>
    <w:p w14:paraId="1746B484" w14:textId="77777777" w:rsidR="00B06E72" w:rsidRPr="00C634CB" w:rsidRDefault="00B06E72" w:rsidP="00B06E72">
      <w:pPr>
        <w:rPr>
          <w:rFonts w:ascii="Times New Roman" w:hAnsi="Times New Roman"/>
          <w:szCs w:val="22"/>
        </w:rPr>
      </w:pPr>
    </w:p>
    <w:p w14:paraId="0E87E3C7" w14:textId="77777777" w:rsidR="00B06E72" w:rsidRPr="00C634CB" w:rsidRDefault="00B06E72" w:rsidP="00B06E72">
      <w:pPr>
        <w:rPr>
          <w:rFonts w:ascii="Times New Roman" w:hAnsi="Times New Roman"/>
          <w:szCs w:val="22"/>
        </w:rPr>
      </w:pPr>
      <w:r w:rsidRPr="00C634CB">
        <w:rPr>
          <w:rFonts w:ascii="Times New Roman" w:hAnsi="Times New Roman"/>
          <w:szCs w:val="22"/>
        </w:rPr>
        <w:t>I agree to being: (tick as appropriate):</w:t>
      </w:r>
    </w:p>
    <w:p w14:paraId="0E3A0923" w14:textId="77777777" w:rsidR="00B06E72" w:rsidRPr="00C634CB" w:rsidRDefault="00B06E72" w:rsidP="00B06E72">
      <w:pPr>
        <w:ind w:firstLine="720"/>
        <w:rPr>
          <w:rFonts w:ascii="Times New Roman" w:hAnsi="Times New Roman"/>
          <w:szCs w:val="22"/>
        </w:rPr>
      </w:pPr>
    </w:p>
    <w:p w14:paraId="637D2DE6"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interviewed;</w:t>
      </w:r>
    </w:p>
    <w:p w14:paraId="5456B482"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observed;</w:t>
      </w:r>
    </w:p>
    <w:p w14:paraId="1D57C4E8"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photographed;</w:t>
      </w:r>
    </w:p>
    <w:p w14:paraId="4B29BE6A"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enrolled on a Facebook group;</w:t>
      </w:r>
    </w:p>
    <w:p w14:paraId="1B7AC2F3"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part of a focus group</w:t>
      </w:r>
    </w:p>
    <w:p w14:paraId="4F95A0F8" w14:textId="77777777" w:rsidR="00B06E72" w:rsidRPr="00C634CB" w:rsidRDefault="00B06E72" w:rsidP="00B06E72">
      <w:pPr>
        <w:ind w:firstLine="720"/>
        <w:rPr>
          <w:rFonts w:ascii="Times New Roman" w:hAnsi="Times New Roman"/>
          <w:szCs w:val="22"/>
        </w:rPr>
      </w:pPr>
    </w:p>
    <w:p w14:paraId="3A4D28E1" w14:textId="77777777" w:rsidR="00B06E72" w:rsidRPr="00C634CB" w:rsidRDefault="00B06E72" w:rsidP="00B06E72">
      <w:pPr>
        <w:rPr>
          <w:rFonts w:ascii="Times New Roman" w:hAnsi="Times New Roman"/>
          <w:szCs w:val="22"/>
        </w:rPr>
      </w:pPr>
    </w:p>
    <w:p w14:paraId="3D2610F6" w14:textId="77777777" w:rsidR="00B06E72" w:rsidRPr="00C634CB" w:rsidRDefault="00B06E72" w:rsidP="00B06E72">
      <w:pPr>
        <w:rPr>
          <w:rFonts w:ascii="Times New Roman" w:hAnsi="Times New Roman"/>
          <w:szCs w:val="22"/>
        </w:rPr>
      </w:pPr>
      <w:r w:rsidRPr="00C634CB">
        <w:rPr>
          <w:rFonts w:ascii="Times New Roman" w:hAnsi="Times New Roman"/>
          <w:szCs w:val="22"/>
        </w:rPr>
        <w:t>I agree to the following data being collected:</w:t>
      </w:r>
    </w:p>
    <w:p w14:paraId="7865834F" w14:textId="77777777" w:rsidR="00B06E72" w:rsidRPr="00C634CB" w:rsidRDefault="00B06E72" w:rsidP="00B06E72">
      <w:pPr>
        <w:rPr>
          <w:rFonts w:ascii="Times New Roman" w:hAnsi="Times New Roman"/>
          <w:szCs w:val="22"/>
        </w:rPr>
      </w:pPr>
    </w:p>
    <w:p w14:paraId="696B54A6" w14:textId="77777777" w:rsidR="00B06E72" w:rsidRPr="00C634CB" w:rsidRDefault="00B06E72" w:rsidP="00B06E72">
      <w:pPr>
        <w:rPr>
          <w:rFonts w:ascii="Times New Roman" w:hAnsi="Times New Roman"/>
          <w:szCs w:val="22"/>
        </w:rPr>
      </w:pPr>
      <w:r w:rsidRPr="00C634CB">
        <w:rPr>
          <w:rFonts w:ascii="Times New Roman" w:hAnsi="Times New Roman"/>
          <w:szCs w:val="22"/>
        </w:rPr>
        <w:tab/>
      </w:r>
      <w:r w:rsidRPr="00C634CB">
        <w:rPr>
          <w:rFonts w:ascii="Times New Roman" w:hAnsi="Times New Roman"/>
          <w:szCs w:val="22"/>
        </w:rPr>
        <w:sym w:font="Wingdings" w:char="F06F"/>
      </w:r>
      <w:r w:rsidRPr="00C634CB">
        <w:rPr>
          <w:rFonts w:ascii="Times New Roman" w:hAnsi="Times New Roman"/>
          <w:szCs w:val="22"/>
        </w:rPr>
        <w:t xml:space="preserve"> field notes;</w:t>
      </w:r>
    </w:p>
    <w:p w14:paraId="559B5452" w14:textId="77777777" w:rsidR="00B06E72" w:rsidRPr="00C634CB" w:rsidRDefault="00B06E72" w:rsidP="00B06E72">
      <w:pPr>
        <w:rPr>
          <w:rFonts w:ascii="Times New Roman" w:hAnsi="Times New Roman"/>
          <w:szCs w:val="22"/>
        </w:rPr>
      </w:pPr>
      <w:r w:rsidRPr="00C634CB">
        <w:rPr>
          <w:rFonts w:ascii="Times New Roman" w:hAnsi="Times New Roman"/>
          <w:szCs w:val="22"/>
        </w:rPr>
        <w:tab/>
      </w:r>
      <w:r w:rsidRPr="00C634CB">
        <w:rPr>
          <w:rFonts w:ascii="Times New Roman" w:hAnsi="Times New Roman"/>
          <w:szCs w:val="22"/>
        </w:rPr>
        <w:sym w:font="Wingdings" w:char="F06F"/>
      </w:r>
      <w:r w:rsidRPr="00C634CB">
        <w:rPr>
          <w:rFonts w:ascii="Times New Roman" w:hAnsi="Times New Roman"/>
          <w:szCs w:val="22"/>
        </w:rPr>
        <w:t xml:space="preserve"> audio-recordings;</w:t>
      </w:r>
    </w:p>
    <w:p w14:paraId="42FEBCD5" w14:textId="77777777" w:rsidR="00B06E72" w:rsidRPr="00C634CB" w:rsidRDefault="00B06E72" w:rsidP="00B06E72">
      <w:pPr>
        <w:rPr>
          <w:rFonts w:ascii="Times New Roman" w:hAnsi="Times New Roman"/>
          <w:szCs w:val="22"/>
        </w:rPr>
      </w:pPr>
      <w:r w:rsidRPr="00C634CB">
        <w:rPr>
          <w:rFonts w:ascii="Times New Roman" w:hAnsi="Times New Roman"/>
          <w:szCs w:val="22"/>
        </w:rPr>
        <w:tab/>
      </w:r>
      <w:r w:rsidRPr="00C634CB">
        <w:rPr>
          <w:rFonts w:ascii="Times New Roman" w:hAnsi="Times New Roman"/>
          <w:szCs w:val="22"/>
        </w:rPr>
        <w:sym w:font="Wingdings" w:char="F06F"/>
      </w:r>
      <w:r w:rsidRPr="00C634CB">
        <w:rPr>
          <w:rFonts w:ascii="Times New Roman" w:hAnsi="Times New Roman"/>
          <w:szCs w:val="22"/>
        </w:rPr>
        <w:t xml:space="preserve"> photos;</w:t>
      </w:r>
    </w:p>
    <w:p w14:paraId="419F1890"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video-recordings;</w:t>
      </w:r>
    </w:p>
    <w:p w14:paraId="0F7E1658"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Facebook entries;</w:t>
      </w:r>
    </w:p>
    <w:p w14:paraId="732BF320" w14:textId="77777777" w:rsidR="00B06E72" w:rsidRPr="00C634CB" w:rsidRDefault="00B06E72" w:rsidP="00B06E72">
      <w:pPr>
        <w:ind w:firstLine="720"/>
        <w:rPr>
          <w:rFonts w:ascii="Times New Roman" w:hAnsi="Times New Roman"/>
          <w:szCs w:val="22"/>
        </w:rPr>
      </w:pPr>
      <w:r w:rsidRPr="00C634CB">
        <w:rPr>
          <w:rFonts w:ascii="Times New Roman" w:hAnsi="Times New Roman"/>
          <w:szCs w:val="22"/>
        </w:rPr>
        <w:sym w:font="Wingdings" w:char="F06F"/>
      </w:r>
      <w:r w:rsidRPr="00C634CB">
        <w:rPr>
          <w:rFonts w:ascii="Times New Roman" w:hAnsi="Times New Roman"/>
          <w:szCs w:val="22"/>
        </w:rPr>
        <w:t xml:space="preserve"> other (e.g. Web histories) </w:t>
      </w:r>
      <w:r w:rsidRPr="00C634CB">
        <w:rPr>
          <w:rFonts w:ascii="Times New Roman" w:hAnsi="Times New Roman"/>
          <w:szCs w:val="22"/>
          <w:u w:val="single"/>
        </w:rPr>
        <w:tab/>
      </w:r>
      <w:r w:rsidRPr="00C634CB">
        <w:rPr>
          <w:rFonts w:ascii="Times New Roman" w:hAnsi="Times New Roman"/>
          <w:szCs w:val="22"/>
          <w:u w:val="single"/>
        </w:rPr>
        <w:tab/>
      </w:r>
      <w:r w:rsidRPr="00C634CB">
        <w:rPr>
          <w:rFonts w:ascii="Times New Roman" w:hAnsi="Times New Roman"/>
          <w:szCs w:val="22"/>
          <w:u w:val="single"/>
        </w:rPr>
        <w:tab/>
      </w:r>
      <w:r w:rsidRPr="00C634CB">
        <w:rPr>
          <w:rFonts w:ascii="Times New Roman" w:hAnsi="Times New Roman"/>
          <w:szCs w:val="22"/>
          <w:u w:val="single"/>
        </w:rPr>
        <w:tab/>
      </w:r>
      <w:r w:rsidRPr="00C634CB">
        <w:rPr>
          <w:rFonts w:ascii="Times New Roman" w:hAnsi="Times New Roman"/>
          <w:szCs w:val="22"/>
          <w:u w:val="single"/>
        </w:rPr>
        <w:tab/>
      </w:r>
      <w:r w:rsidRPr="00C634CB">
        <w:rPr>
          <w:rFonts w:ascii="Times New Roman" w:hAnsi="Times New Roman"/>
          <w:szCs w:val="22"/>
          <w:u w:val="single"/>
        </w:rPr>
        <w:tab/>
      </w:r>
      <w:r w:rsidRPr="00C634CB">
        <w:rPr>
          <w:rFonts w:ascii="Times New Roman" w:hAnsi="Times New Roman"/>
          <w:szCs w:val="22"/>
          <w:u w:val="single"/>
        </w:rPr>
        <w:tab/>
      </w:r>
    </w:p>
    <w:p w14:paraId="781B0590" w14:textId="77777777" w:rsidR="00B06E72" w:rsidRPr="00C634CB" w:rsidRDefault="00B06E72" w:rsidP="00B06E72">
      <w:pPr>
        <w:rPr>
          <w:rFonts w:ascii="Times New Roman" w:hAnsi="Times New Roman"/>
          <w:szCs w:val="22"/>
        </w:rPr>
      </w:pPr>
    </w:p>
    <w:p w14:paraId="3FB157BA" w14:textId="77777777" w:rsidR="00B06E72" w:rsidRPr="00C634CB" w:rsidRDefault="00B06E72" w:rsidP="00B06E72">
      <w:pPr>
        <w:rPr>
          <w:rFonts w:ascii="Times New Roman" w:hAnsi="Times New Roman"/>
          <w:szCs w:val="22"/>
        </w:rPr>
      </w:pPr>
      <w:r w:rsidRPr="00C634CB">
        <w:rPr>
          <w:rFonts w:ascii="Times New Roman" w:hAnsi="Times New Roman"/>
          <w:szCs w:val="22"/>
        </w:rPr>
        <w:t>I also agree to the data above being used for later analysis by the researchers above only.  To preserve anonymity, I understand that all written work referring to this data will use pseudonyms for me unless written permission is later obtained. I also understand that direct access to the identity of participants is restricted to named researchers above only.</w:t>
      </w:r>
    </w:p>
    <w:p w14:paraId="117F6280" w14:textId="77777777" w:rsidR="00B06E72" w:rsidRPr="00C634CB" w:rsidRDefault="00B06E72" w:rsidP="00B06E72">
      <w:pPr>
        <w:rPr>
          <w:rFonts w:ascii="Times New Roman" w:hAnsi="Times New Roman"/>
          <w:szCs w:val="22"/>
        </w:rPr>
      </w:pPr>
      <w:r w:rsidRPr="00C634CB">
        <w:rPr>
          <w:rFonts w:ascii="Times New Roman" w:hAnsi="Times New Roman"/>
          <w:szCs w:val="22"/>
        </w:rPr>
        <w:br w:type="page"/>
      </w:r>
    </w:p>
    <w:p w14:paraId="5EF27980" w14:textId="77777777" w:rsidR="00B06E72" w:rsidRPr="00C634CB" w:rsidRDefault="00B06E72" w:rsidP="00B06E72">
      <w:pPr>
        <w:rPr>
          <w:rFonts w:ascii="Times New Roman" w:hAnsi="Times New Roman"/>
          <w:szCs w:val="22"/>
        </w:rPr>
      </w:pPr>
    </w:p>
    <w:p w14:paraId="172C1BC3" w14:textId="77777777" w:rsidR="00B06E72" w:rsidRPr="00C634CB" w:rsidRDefault="00B06E72" w:rsidP="00B06E72">
      <w:pPr>
        <w:rPr>
          <w:rFonts w:ascii="Times New Roman" w:hAnsi="Times New Roman"/>
          <w:szCs w:val="22"/>
        </w:rPr>
      </w:pPr>
      <w:r w:rsidRPr="00C634CB">
        <w:rPr>
          <w:rFonts w:ascii="Times New Roman" w:hAnsi="Times New Roman"/>
          <w:szCs w:val="22"/>
        </w:rPr>
        <w:t>I acknowledge that:</w:t>
      </w:r>
    </w:p>
    <w:p w14:paraId="1231CFC6" w14:textId="77777777" w:rsidR="00B06E72" w:rsidRPr="00C634CB" w:rsidRDefault="00B06E72" w:rsidP="00B06E72">
      <w:pPr>
        <w:rPr>
          <w:rFonts w:ascii="Times New Roman" w:hAnsi="Times New Roman"/>
          <w:szCs w:val="22"/>
        </w:rPr>
      </w:pPr>
    </w:p>
    <w:p w14:paraId="1BFCA0CB" w14:textId="77777777" w:rsidR="00B06E72" w:rsidRPr="00C634CB" w:rsidRDefault="00B06E72" w:rsidP="00B06E72">
      <w:pPr>
        <w:numPr>
          <w:ilvl w:val="0"/>
          <w:numId w:val="1"/>
        </w:numPr>
        <w:rPr>
          <w:rFonts w:ascii="Times New Roman" w:hAnsi="Times New Roman"/>
          <w:szCs w:val="22"/>
        </w:rPr>
      </w:pPr>
      <w:r w:rsidRPr="00C634CB">
        <w:rPr>
          <w:rFonts w:ascii="Times New Roman" w:hAnsi="Times New Roman"/>
          <w:szCs w:val="22"/>
        </w:rPr>
        <w:t>I have been informed that I am free to withdraw from the project at any time without explanation or prejudice and to withdraw data previously supplied.</w:t>
      </w:r>
    </w:p>
    <w:p w14:paraId="45B1589F" w14:textId="77777777" w:rsidR="00B06E72" w:rsidRPr="00C634CB" w:rsidRDefault="00B06E72" w:rsidP="00B06E72">
      <w:pPr>
        <w:numPr>
          <w:ilvl w:val="0"/>
          <w:numId w:val="1"/>
        </w:numPr>
        <w:rPr>
          <w:rFonts w:ascii="Times New Roman" w:hAnsi="Times New Roman"/>
          <w:szCs w:val="22"/>
        </w:rPr>
      </w:pPr>
      <w:r w:rsidRPr="00C634CB">
        <w:rPr>
          <w:rFonts w:ascii="Times New Roman" w:hAnsi="Times New Roman"/>
          <w:szCs w:val="22"/>
        </w:rPr>
        <w:t>Participation in this project is voluntary.</w:t>
      </w:r>
    </w:p>
    <w:p w14:paraId="3FA1B38A" w14:textId="77777777" w:rsidR="00B06E72" w:rsidRPr="00C634CB" w:rsidRDefault="00B06E72" w:rsidP="00B06E72">
      <w:pPr>
        <w:rPr>
          <w:rFonts w:ascii="Times New Roman" w:hAnsi="Times New Roman"/>
          <w:szCs w:val="22"/>
        </w:rPr>
      </w:pPr>
    </w:p>
    <w:p w14:paraId="39717E90" w14:textId="77777777" w:rsidR="00B06E72" w:rsidRPr="00C634CB" w:rsidRDefault="00B06E72" w:rsidP="00B06E72">
      <w:pPr>
        <w:rPr>
          <w:rFonts w:ascii="Times New Roman" w:hAnsi="Times New Roman"/>
          <w:szCs w:val="22"/>
        </w:rPr>
      </w:pPr>
    </w:p>
    <w:p w14:paraId="52113473" w14:textId="77777777" w:rsidR="00B06E72" w:rsidRPr="00C634CB" w:rsidRDefault="00B06E72" w:rsidP="00B06E72">
      <w:pPr>
        <w:spacing w:before="120"/>
        <w:rPr>
          <w:rFonts w:ascii="Times New Roman" w:hAnsi="Times New Roman"/>
        </w:rPr>
      </w:pPr>
      <w:r w:rsidRPr="00C634CB">
        <w:rPr>
          <w:rFonts w:ascii="Times New Roman" w:hAnsi="Times New Roman"/>
        </w:rPr>
        <w:t>Signature:</w:t>
      </w:r>
      <w:r w:rsidRPr="00C634CB">
        <w:rPr>
          <w:rFonts w:ascii="Times New Roman" w:hAnsi="Times New Roman"/>
        </w:rPr>
        <w:tab/>
        <w:t>___________________________</w:t>
      </w:r>
      <w:r w:rsidRPr="00C634CB">
        <w:rPr>
          <w:rFonts w:ascii="Times New Roman" w:hAnsi="Times New Roman"/>
        </w:rPr>
        <w:tab/>
        <w:t>Date:</w:t>
      </w:r>
      <w:r w:rsidRPr="00C634CB">
        <w:rPr>
          <w:rFonts w:ascii="Times New Roman" w:hAnsi="Times New Roman"/>
        </w:rPr>
        <w:tab/>
        <w:t>_______________</w:t>
      </w:r>
      <w:r w:rsidRPr="00C634CB">
        <w:rPr>
          <w:rFonts w:ascii="Times New Roman" w:hAnsi="Times New Roman"/>
        </w:rPr>
        <w:tab/>
      </w:r>
      <w:r w:rsidRPr="00C634CB">
        <w:rPr>
          <w:rFonts w:ascii="Times New Roman" w:hAnsi="Times New Roman"/>
        </w:rPr>
        <w:tab/>
      </w:r>
      <w:r w:rsidRPr="00C634CB">
        <w:rPr>
          <w:rFonts w:ascii="Times New Roman" w:hAnsi="Times New Roman"/>
        </w:rPr>
        <w:tab/>
      </w:r>
      <w:r w:rsidRPr="00C634CB">
        <w:rPr>
          <w:rFonts w:ascii="Times New Roman" w:hAnsi="Times New Roman"/>
        </w:rPr>
        <w:tab/>
      </w:r>
      <w:r w:rsidRPr="00C634CB">
        <w:rPr>
          <w:rFonts w:ascii="Times New Roman" w:hAnsi="Times New Roman"/>
        </w:rPr>
        <w:tab/>
        <w:t>(Participant)</w:t>
      </w:r>
    </w:p>
    <w:p w14:paraId="79160D52" w14:textId="77777777" w:rsidR="00B06E72" w:rsidRPr="00C634CB" w:rsidRDefault="00B06E72" w:rsidP="00B06E72">
      <w:pPr>
        <w:rPr>
          <w:rFonts w:ascii="Times New Roman" w:hAnsi="Times New Roman"/>
        </w:rPr>
      </w:pPr>
    </w:p>
    <w:p w14:paraId="5E09F20E" w14:textId="77777777" w:rsidR="00104553" w:rsidRDefault="00104553" w:rsidP="00B04C56">
      <w:pPr>
        <w:ind w:left="-426" w:right="-504"/>
      </w:pPr>
    </w:p>
    <w:p w14:paraId="208438AA" w14:textId="6331A31E" w:rsidR="00104553" w:rsidRDefault="00104553" w:rsidP="00B04C56">
      <w:pPr>
        <w:ind w:left="-426" w:right="-504"/>
      </w:pPr>
      <w:r>
        <w:t>[A copy of this was given to each of the 6 participants]</w:t>
      </w:r>
    </w:p>
    <w:sectPr w:rsidR="00104553" w:rsidSect="00B04C56">
      <w:headerReference w:type="even" r:id="rId10"/>
      <w:headerReference w:type="default" r:id="rId11"/>
      <w:footerReference w:type="even" r:id="rId12"/>
      <w:footerReference w:type="default" r:id="rId13"/>
      <w:headerReference w:type="first" r:id="rId14"/>
      <w:footerReference w:type="first" r:id="rId15"/>
      <w:pgSz w:w="11900" w:h="16840"/>
      <w:pgMar w:top="2272"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EDA23" w14:textId="77777777" w:rsidR="00DF2426" w:rsidRDefault="00DF2426">
      <w:r>
        <w:separator/>
      </w:r>
    </w:p>
  </w:endnote>
  <w:endnote w:type="continuationSeparator" w:id="0">
    <w:p w14:paraId="4E6C44B0" w14:textId="77777777" w:rsidR="00DF2426" w:rsidRDefault="00DF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Garamond Narrow">
    <w:altName w:val="Times New Roman"/>
    <w:panose1 w:val="00000000000000000000"/>
    <w:charset w:val="4D"/>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C5FF4" w14:textId="77777777" w:rsidR="00C60536" w:rsidRDefault="00C60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0038" w14:textId="77777777" w:rsidR="00C60536" w:rsidRDefault="00C605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50F7" w14:textId="77777777" w:rsidR="00C60536" w:rsidRDefault="00C60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145FA" w14:textId="77777777" w:rsidR="00DF2426" w:rsidRDefault="00DF2426">
      <w:r>
        <w:separator/>
      </w:r>
    </w:p>
  </w:footnote>
  <w:footnote w:type="continuationSeparator" w:id="0">
    <w:p w14:paraId="22445262" w14:textId="77777777" w:rsidR="00DF2426" w:rsidRDefault="00DF2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9380D" w14:textId="77777777" w:rsidR="00C60536" w:rsidRDefault="00C60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FD0D" w14:textId="6635C38D" w:rsidR="00104553" w:rsidRDefault="00C60536" w:rsidP="00C60536">
    <w:pPr>
      <w:pStyle w:val="Header"/>
      <w:jc w:val="right"/>
    </w:pPr>
    <w:r w:rsidRPr="00747F8A">
      <w:rPr>
        <w:rFonts w:asciiTheme="minorHAnsi" w:hAnsiTheme="minorHAnsi" w:cstheme="minorHAnsi"/>
        <w:b/>
        <w:noProof/>
        <w:sz w:val="22"/>
        <w:szCs w:val="22"/>
        <w:lang w:eastAsia="en-GB"/>
      </w:rPr>
      <w:drawing>
        <wp:inline distT="0" distB="0" distL="0" distR="0" wp14:anchorId="379BD73C" wp14:editId="709CD88F">
          <wp:extent cx="1979930" cy="619125"/>
          <wp:effectExtent l="0" t="0" r="1270" b="9525"/>
          <wp:docPr id="1" name="Picture 1" descr="Lancaster University logo" title="Lancast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R dept\b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6191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CA827" w14:textId="77777777" w:rsidR="00C60536" w:rsidRDefault="00C60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81972"/>
    <w:multiLevelType w:val="hybridMultilevel"/>
    <w:tmpl w:val="74206BB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6193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5FE"/>
    <w:rsid w:val="00104553"/>
    <w:rsid w:val="001C45FE"/>
    <w:rsid w:val="00251F68"/>
    <w:rsid w:val="00352E3A"/>
    <w:rsid w:val="004F36CC"/>
    <w:rsid w:val="00B06E72"/>
    <w:rsid w:val="00C60536"/>
    <w:rsid w:val="00C634CB"/>
    <w:rsid w:val="00DF2426"/>
    <w:rsid w:val="00E96DE3"/>
    <w:rsid w:val="00F82001"/>
    <w:rsid w:val="00FC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5DF270E"/>
  <w15:docId w15:val="{B086A25F-03FD-2245-A444-F5CFAB4B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48"/>
    <w:rPr>
      <w:rFonts w:ascii="Helvetica" w:hAnsi="Helvetica"/>
      <w:szCs w:val="24"/>
      <w:lang w:eastAsia="en-US"/>
    </w:rPr>
  </w:style>
  <w:style w:type="paragraph" w:styleId="Heading2">
    <w:name w:val="heading 2"/>
    <w:basedOn w:val="Normal"/>
    <w:next w:val="Normal"/>
    <w:link w:val="Heading2Char"/>
    <w:qFormat/>
    <w:rsid w:val="00B06E72"/>
    <w:pPr>
      <w:keepNext/>
      <w:ind w:left="90" w:right="-1134"/>
      <w:jc w:val="center"/>
      <w:outlineLvl w:val="1"/>
    </w:pPr>
    <w:rPr>
      <w:rFonts w:ascii="Garamond Narrow" w:hAnsi="Garamond Narrow"/>
      <w:b/>
      <w:sz w:val="4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4C56"/>
    <w:pPr>
      <w:tabs>
        <w:tab w:val="center" w:pos="4320"/>
        <w:tab w:val="right" w:pos="8640"/>
      </w:tabs>
    </w:pPr>
  </w:style>
  <w:style w:type="paragraph" w:styleId="Footer">
    <w:name w:val="footer"/>
    <w:basedOn w:val="Normal"/>
    <w:semiHidden/>
    <w:rsid w:val="00B04C56"/>
    <w:pPr>
      <w:tabs>
        <w:tab w:val="center" w:pos="4320"/>
        <w:tab w:val="right" w:pos="8640"/>
      </w:tabs>
    </w:pPr>
  </w:style>
  <w:style w:type="character" w:customStyle="1" w:styleId="Heading2Char">
    <w:name w:val="Heading 2 Char"/>
    <w:basedOn w:val="DefaultParagraphFont"/>
    <w:link w:val="Heading2"/>
    <w:rsid w:val="00B06E72"/>
    <w:rPr>
      <w:rFonts w:ascii="Garamond Narrow" w:hAnsi="Garamond Narrow"/>
      <w:b/>
      <w:sz w:val="40"/>
      <w:lang w:val="en-AU" w:eastAsia="en-US"/>
    </w:rPr>
  </w:style>
  <w:style w:type="paragraph" w:styleId="BlockText">
    <w:name w:val="Block Text"/>
    <w:basedOn w:val="Normal"/>
    <w:rsid w:val="00B06E72"/>
    <w:pPr>
      <w:ind w:left="90" w:right="-1134"/>
    </w:pPr>
    <w:rPr>
      <w:rFonts w:ascii="Garamond Narrow" w:hAnsi="Garamond Narrow"/>
      <w:b/>
      <w:sz w:val="32"/>
      <w:szCs w:val="20"/>
      <w:lang w:val="en-AU"/>
    </w:rPr>
  </w:style>
  <w:style w:type="paragraph" w:styleId="BodyText">
    <w:name w:val="Body Text"/>
    <w:basedOn w:val="Normal"/>
    <w:link w:val="BodyTextChar"/>
    <w:rsid w:val="00B06E72"/>
    <w:rPr>
      <w:rFonts w:ascii="Times New Roman" w:hAnsi="Times New Roman"/>
      <w:sz w:val="24"/>
      <w:szCs w:val="20"/>
      <w:lang w:val="en-AU"/>
    </w:rPr>
  </w:style>
  <w:style w:type="character" w:customStyle="1" w:styleId="BodyTextChar">
    <w:name w:val="Body Text Char"/>
    <w:basedOn w:val="DefaultParagraphFont"/>
    <w:link w:val="BodyText"/>
    <w:rsid w:val="00B06E72"/>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rakel\LOCALS~1\Temp\scc-letterhead-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238eb2-1a9f-455f-9b4f-9f359109784f">
      <Terms xmlns="http://schemas.microsoft.com/office/infopath/2007/PartnerControls"/>
    </lcf76f155ced4ddcb4097134ff3c332f>
    <TaxCatchAll xmlns="97399f6b-a6cb-4c77-812c-61a80632bb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512A4A3387944A6DB8E4CAF7D3227" ma:contentTypeVersion="17" ma:contentTypeDescription="Create a new document." ma:contentTypeScope="" ma:versionID="b9cd3bfc79608758c6bb580083b0605e">
  <xsd:schema xmlns:xsd="http://www.w3.org/2001/XMLSchema" xmlns:xs="http://www.w3.org/2001/XMLSchema" xmlns:p="http://schemas.microsoft.com/office/2006/metadata/properties" xmlns:ns2="97399f6b-a6cb-4c77-812c-61a80632bb18" xmlns:ns3="49238eb2-1a9f-455f-9b4f-9f359109784f" targetNamespace="http://schemas.microsoft.com/office/2006/metadata/properties" ma:root="true" ma:fieldsID="f13653bd7a8c7d0b37ae5bcd8e087297" ns2:_="" ns3:_="">
    <xsd:import namespace="97399f6b-a6cb-4c77-812c-61a80632bb18"/>
    <xsd:import namespace="49238eb2-1a9f-455f-9b4f-9f35910978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f6b-a6cb-4c77-812c-61a80632bb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c31cb64-0853-4e66-ad66-5b723e663c4e}" ma:internalName="TaxCatchAll" ma:showField="CatchAllData" ma:web="97399f6b-a6cb-4c77-812c-61a80632bb1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238eb2-1a9f-455f-9b4f-9f35910978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61A990-6BB8-4789-88D1-3427977DC49A}">
  <ds:schemaRefs>
    <ds:schemaRef ds:uri="http://schemas.microsoft.com/office/2006/metadata/properties"/>
    <ds:schemaRef ds:uri="http://schemas.microsoft.com/office/infopath/2007/PartnerControls"/>
    <ds:schemaRef ds:uri="49238eb2-1a9f-455f-9b4f-9f359109784f"/>
    <ds:schemaRef ds:uri="97399f6b-a6cb-4c77-812c-61a80632bb18"/>
  </ds:schemaRefs>
</ds:datastoreItem>
</file>

<file path=customXml/itemProps2.xml><?xml version="1.0" encoding="utf-8"?>
<ds:datastoreItem xmlns:ds="http://schemas.openxmlformats.org/officeDocument/2006/customXml" ds:itemID="{2FA54B03-985F-4D64-86F2-DB283976BE8D}">
  <ds:schemaRefs>
    <ds:schemaRef ds:uri="http://schemas.microsoft.com/sharepoint/v3/contenttype/forms"/>
  </ds:schemaRefs>
</ds:datastoreItem>
</file>

<file path=customXml/itemProps3.xml><?xml version="1.0" encoding="utf-8"?>
<ds:datastoreItem xmlns:ds="http://schemas.openxmlformats.org/officeDocument/2006/customXml" ds:itemID="{0B36D898-62E7-4D84-B359-C12FDBF34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99f6b-a6cb-4c77-812c-61a80632bb18"/>
    <ds:schemaRef ds:uri="49238eb2-1a9f-455f-9b4f-9f3591097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scc-letterhead-template-1.dot</Template>
  <TotalTime>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Cypher</Company>
  <LinksUpToDate>false</LinksUpToDate>
  <CharactersWithSpaces>1819</CharactersWithSpaces>
  <SharedDoc>false</SharedDoc>
  <HLinks>
    <vt:vector size="6" baseType="variant">
      <vt:variant>
        <vt:i4>327761</vt:i4>
      </vt:variant>
      <vt:variant>
        <vt:i4>-1</vt:i4>
      </vt:variant>
      <vt:variant>
        <vt:i4>2051</vt:i4>
      </vt:variant>
      <vt:variant>
        <vt:i4>1</vt:i4>
      </vt:variant>
      <vt:variant>
        <vt:lpwstr>Lancaster Uni SCC LH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drakel</dc:creator>
  <cp:keywords/>
  <cp:lastModifiedBy>Elliot Byrne</cp:lastModifiedBy>
  <cp:revision>4</cp:revision>
  <cp:lastPrinted>2010-11-30T08:04:00Z</cp:lastPrinted>
  <dcterms:created xsi:type="dcterms:W3CDTF">2017-11-13T12:31:00Z</dcterms:created>
  <dcterms:modified xsi:type="dcterms:W3CDTF">2024-06-07T12:28:00Z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0x010100D72512A4A3387944A6DB8E4CAF7D3227</vt:lpwstr>
  </property>
</Properties>
</file>